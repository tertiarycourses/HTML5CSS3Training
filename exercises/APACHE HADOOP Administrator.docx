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9BC37B" w14:textId="77777777" w:rsidR="00293BF6" w:rsidRDefault="002170BC">
      <w:pPr>
        <w:pStyle w:val="Heading1"/>
      </w:pPr>
      <w:r>
        <w:t>APACHE HADOOP Administrator</w:t>
      </w:r>
    </w:p>
    <w:p w14:paraId="11A70214" w14:textId="77777777" w:rsidR="002170BC" w:rsidRPr="002170BC" w:rsidRDefault="002170BC" w:rsidP="002170BC">
      <w:pPr>
        <w:rPr>
          <w:b/>
          <w:bCs/>
          <w:lang w:val="en-US"/>
        </w:rPr>
      </w:pPr>
      <w:r w:rsidRPr="002170BC">
        <w:rPr>
          <w:b/>
          <w:bCs/>
          <w:lang w:val="en-US"/>
        </w:rPr>
        <w:t>Prerequisites</w:t>
      </w:r>
    </w:p>
    <w:p w14:paraId="4F077C2D" w14:textId="2A26A715" w:rsidR="002170BC" w:rsidRPr="002170BC" w:rsidRDefault="002170BC" w:rsidP="002170BC">
      <w:pPr>
        <w:rPr>
          <w:lang w:val="en-US"/>
        </w:rPr>
      </w:pPr>
      <w:r w:rsidRPr="002170BC">
        <w:rPr>
          <w:lang w:val="en-US"/>
        </w:rPr>
        <w:t>Prior knowledge of Apache Hadoop is not required.</w:t>
      </w:r>
      <w:r w:rsidR="000A2773">
        <w:rPr>
          <w:lang w:val="en-US"/>
        </w:rPr>
        <w:t xml:space="preserve"> Unix/Linux administration knowledge will be helpful.</w:t>
      </w:r>
    </w:p>
    <w:p w14:paraId="6D33AC0D" w14:textId="77777777" w:rsidR="002170BC" w:rsidRPr="002170BC" w:rsidRDefault="002170BC" w:rsidP="002170BC">
      <w:pPr>
        <w:rPr>
          <w:b/>
          <w:bCs/>
          <w:lang w:val="en-US"/>
        </w:rPr>
      </w:pPr>
      <w:r w:rsidRPr="002170BC">
        <w:rPr>
          <w:b/>
          <w:bCs/>
          <w:lang w:val="en-US"/>
        </w:rPr>
        <w:t>Associated Certification(s):</w:t>
      </w:r>
    </w:p>
    <w:p w14:paraId="725C6987" w14:textId="087E2583" w:rsidR="002170BC" w:rsidRPr="002170BC" w:rsidRDefault="002170BC" w:rsidP="002170BC">
      <w:pPr>
        <w:rPr>
          <w:lang w:val="en-US"/>
        </w:rPr>
      </w:pPr>
      <w:r w:rsidRPr="002170BC">
        <w:rPr>
          <w:lang w:val="en-US"/>
        </w:rPr>
        <w:t xml:space="preserve">Upon completion of the course, attendees </w:t>
      </w:r>
      <w:r w:rsidR="000A2773">
        <w:rPr>
          <w:lang w:val="en-US"/>
        </w:rPr>
        <w:t>can go for CCAH or HDP Administrator</w:t>
      </w:r>
      <w:r w:rsidRPr="002170BC">
        <w:rPr>
          <w:lang w:val="en-US"/>
        </w:rPr>
        <w:t>. Certification is a great differentiator; it helps establish you as a leader in the field, providing employers and customers with tangible evidence of your skills and expertise.</w:t>
      </w:r>
    </w:p>
    <w:p w14:paraId="5E495528" w14:textId="77777777" w:rsidR="002170BC" w:rsidRPr="002170BC" w:rsidRDefault="002170BC" w:rsidP="002170BC">
      <w:pPr>
        <w:rPr>
          <w:b/>
          <w:bCs/>
          <w:lang w:val="en-US"/>
        </w:rPr>
      </w:pPr>
      <w:r w:rsidRPr="002170BC">
        <w:rPr>
          <w:b/>
          <w:bCs/>
          <w:lang w:val="en-US"/>
        </w:rPr>
        <w:t>Course Objectives</w:t>
      </w:r>
    </w:p>
    <w:p w14:paraId="3E54B5C6" w14:textId="5291F5DF" w:rsidR="002170BC" w:rsidRPr="002170BC" w:rsidRDefault="002170BC" w:rsidP="002170BC">
      <w:pPr>
        <w:rPr>
          <w:lang w:val="en-US"/>
        </w:rPr>
      </w:pPr>
      <w:r>
        <w:rPr>
          <w:lang w:val="en-US"/>
        </w:rPr>
        <w:t>This</w:t>
      </w:r>
      <w:r w:rsidRPr="002170BC">
        <w:rPr>
          <w:lang w:val="en-US"/>
        </w:rPr>
        <w:t xml:space="preserve"> four-day administrator training course for Apache Hadoop provides participants with a comprehensive understanding of all the steps necessary to operate and maintain a Hadoop cluster. From installation and configuration through load balancing and tuning</w:t>
      </w:r>
      <w:r w:rsidR="000A2773">
        <w:rPr>
          <w:lang w:val="en-US"/>
        </w:rPr>
        <w:t xml:space="preserve">.  </w:t>
      </w:r>
      <w:proofErr w:type="gramStart"/>
      <w:r w:rsidR="000A2773">
        <w:rPr>
          <w:lang w:val="en-US"/>
        </w:rPr>
        <w:t xml:space="preserve">This </w:t>
      </w:r>
      <w:r w:rsidRPr="002170BC">
        <w:rPr>
          <w:lang w:val="en-US"/>
        </w:rPr>
        <w:t xml:space="preserve"> training</w:t>
      </w:r>
      <w:proofErr w:type="gramEnd"/>
      <w:r w:rsidRPr="002170BC">
        <w:rPr>
          <w:lang w:val="en-US"/>
        </w:rPr>
        <w:t xml:space="preserve"> course is the best preparation for the real-world challenges faced by Hadoop administrators.</w:t>
      </w:r>
    </w:p>
    <w:p w14:paraId="52CE4964" w14:textId="77777777" w:rsidR="002170BC" w:rsidRPr="002170BC" w:rsidRDefault="002170BC" w:rsidP="002170BC">
      <w:pPr>
        <w:rPr>
          <w:b/>
          <w:bCs/>
          <w:lang w:val="en-US"/>
        </w:rPr>
      </w:pPr>
      <w:r w:rsidRPr="002170BC">
        <w:rPr>
          <w:b/>
          <w:bCs/>
          <w:lang w:val="en-US"/>
        </w:rPr>
        <w:t>Course Content</w:t>
      </w:r>
    </w:p>
    <w:p w14:paraId="4EE260B6" w14:textId="77777777" w:rsidR="002170BC" w:rsidRPr="002170BC" w:rsidRDefault="002170BC" w:rsidP="002170BC">
      <w:pPr>
        <w:rPr>
          <w:lang w:val="en-US"/>
        </w:rPr>
      </w:pPr>
      <w:r w:rsidRPr="002170BC">
        <w:rPr>
          <w:lang w:val="en-US"/>
        </w:rPr>
        <w:t>Through instructor-led discussion and interactive, hands-on exercises, participants will navigate the Hadoop ecosystem, learning topics such as:</w:t>
      </w:r>
    </w:p>
    <w:p w14:paraId="5DA508B9" w14:textId="77777777" w:rsidR="002170BC" w:rsidRPr="002170BC" w:rsidRDefault="002170BC" w:rsidP="002170BC">
      <w:pPr>
        <w:numPr>
          <w:ilvl w:val="0"/>
          <w:numId w:val="5"/>
        </w:numPr>
        <w:rPr>
          <w:lang w:val="en-US"/>
        </w:rPr>
      </w:pPr>
      <w:r w:rsidRPr="002170BC">
        <w:rPr>
          <w:lang w:val="en-US"/>
        </w:rPr>
        <w:t xml:space="preserve">The internals of YARN, </w:t>
      </w:r>
      <w:proofErr w:type="spellStart"/>
      <w:r w:rsidRPr="002170BC">
        <w:rPr>
          <w:lang w:val="en-US"/>
        </w:rPr>
        <w:t>MapReduce</w:t>
      </w:r>
      <w:proofErr w:type="spellEnd"/>
      <w:r w:rsidRPr="002170BC">
        <w:rPr>
          <w:lang w:val="en-US"/>
        </w:rPr>
        <w:t>, and HDFS</w:t>
      </w:r>
    </w:p>
    <w:p w14:paraId="1F4C7C8C" w14:textId="77777777" w:rsidR="002170BC" w:rsidRPr="002170BC" w:rsidRDefault="002170BC" w:rsidP="002170BC">
      <w:pPr>
        <w:numPr>
          <w:ilvl w:val="0"/>
          <w:numId w:val="5"/>
        </w:numPr>
        <w:rPr>
          <w:lang w:val="en-US"/>
        </w:rPr>
      </w:pPr>
      <w:r w:rsidRPr="002170BC">
        <w:rPr>
          <w:lang w:val="en-US"/>
        </w:rPr>
        <w:t>Determining the correct hardware and infrastructure for your cluster</w:t>
      </w:r>
    </w:p>
    <w:p w14:paraId="5452CA72" w14:textId="77777777" w:rsidR="002170BC" w:rsidRPr="002170BC" w:rsidRDefault="002170BC" w:rsidP="002170BC">
      <w:pPr>
        <w:numPr>
          <w:ilvl w:val="0"/>
          <w:numId w:val="5"/>
        </w:numPr>
        <w:rPr>
          <w:lang w:val="en-US"/>
        </w:rPr>
      </w:pPr>
      <w:r w:rsidRPr="002170BC">
        <w:rPr>
          <w:lang w:val="en-US"/>
        </w:rPr>
        <w:t>Proper cluster configuration and deployment to integrate with the data center</w:t>
      </w:r>
    </w:p>
    <w:p w14:paraId="072D4B1D" w14:textId="77777777" w:rsidR="002170BC" w:rsidRPr="002170BC" w:rsidRDefault="002170BC" w:rsidP="002170BC">
      <w:pPr>
        <w:numPr>
          <w:ilvl w:val="0"/>
          <w:numId w:val="5"/>
        </w:numPr>
        <w:rPr>
          <w:lang w:val="en-US"/>
        </w:rPr>
      </w:pPr>
      <w:r w:rsidRPr="002170BC">
        <w:rPr>
          <w:lang w:val="en-US"/>
        </w:rPr>
        <w:t xml:space="preserve">How to load data into the cluster from dynamically-generated files using Flume and from RDBMS using </w:t>
      </w:r>
      <w:proofErr w:type="spellStart"/>
      <w:r w:rsidRPr="002170BC">
        <w:rPr>
          <w:lang w:val="en-US"/>
        </w:rPr>
        <w:t>Sqoop</w:t>
      </w:r>
      <w:proofErr w:type="spellEnd"/>
    </w:p>
    <w:p w14:paraId="6FA746E3" w14:textId="77777777" w:rsidR="002170BC" w:rsidRPr="002170BC" w:rsidRDefault="002170BC" w:rsidP="002170BC">
      <w:pPr>
        <w:numPr>
          <w:ilvl w:val="0"/>
          <w:numId w:val="5"/>
        </w:numPr>
        <w:rPr>
          <w:lang w:val="en-US"/>
        </w:rPr>
      </w:pPr>
      <w:r w:rsidRPr="002170BC">
        <w:rPr>
          <w:lang w:val="en-US"/>
        </w:rPr>
        <w:t xml:space="preserve">Configuring the </w:t>
      </w:r>
      <w:proofErr w:type="spellStart"/>
      <w:r w:rsidRPr="002170BC">
        <w:rPr>
          <w:lang w:val="en-US"/>
        </w:rPr>
        <w:t>FairScheduler</w:t>
      </w:r>
      <w:proofErr w:type="spellEnd"/>
      <w:r w:rsidRPr="002170BC">
        <w:rPr>
          <w:lang w:val="en-US"/>
        </w:rPr>
        <w:t xml:space="preserve"> to provide service-level agreements for multiple users of a cluster</w:t>
      </w:r>
    </w:p>
    <w:p w14:paraId="7F576ADF" w14:textId="77777777" w:rsidR="002170BC" w:rsidRPr="002170BC" w:rsidRDefault="002170BC" w:rsidP="002170BC">
      <w:pPr>
        <w:numPr>
          <w:ilvl w:val="0"/>
          <w:numId w:val="5"/>
        </w:numPr>
        <w:rPr>
          <w:lang w:val="en-US"/>
        </w:rPr>
      </w:pPr>
      <w:r w:rsidRPr="002170BC">
        <w:rPr>
          <w:lang w:val="en-US"/>
        </w:rPr>
        <w:lastRenderedPageBreak/>
        <w:t>Best practices for preparing and maintaining Apache Hadoop in production</w:t>
      </w:r>
    </w:p>
    <w:p w14:paraId="57ABE951" w14:textId="77777777" w:rsidR="002170BC" w:rsidRPr="002170BC" w:rsidRDefault="002170BC" w:rsidP="002170BC">
      <w:pPr>
        <w:numPr>
          <w:ilvl w:val="0"/>
          <w:numId w:val="5"/>
        </w:numPr>
        <w:rPr>
          <w:lang w:val="en-US"/>
        </w:rPr>
      </w:pPr>
      <w:r w:rsidRPr="002170BC">
        <w:rPr>
          <w:lang w:val="en-US"/>
        </w:rPr>
        <w:t>Troubleshooting, diagnosing, tuning, and solving Hadoop issues</w:t>
      </w:r>
    </w:p>
    <w:p w14:paraId="7922AF73" w14:textId="77777777" w:rsidR="002170BC" w:rsidRPr="002170BC" w:rsidRDefault="002170BC" w:rsidP="002170BC">
      <w:pPr>
        <w:rPr>
          <w:b/>
          <w:bCs/>
          <w:lang w:val="en-US"/>
        </w:rPr>
      </w:pPr>
      <w:r w:rsidRPr="002170BC">
        <w:rPr>
          <w:b/>
          <w:bCs/>
          <w:lang w:val="en-US"/>
        </w:rPr>
        <w:t>Course Outline</w:t>
      </w:r>
    </w:p>
    <w:p w14:paraId="42B1C59D" w14:textId="77777777" w:rsidR="002170BC" w:rsidRPr="002170BC" w:rsidRDefault="002170BC" w:rsidP="002170BC">
      <w:pPr>
        <w:rPr>
          <w:lang w:val="en-US"/>
        </w:rPr>
      </w:pPr>
      <w:r w:rsidRPr="002170BC">
        <w:rPr>
          <w:lang w:val="en-US"/>
        </w:rPr>
        <w:t>Introduction</w:t>
      </w:r>
      <w:r w:rsidRPr="002170BC">
        <w:rPr>
          <w:lang w:val="en-US"/>
        </w:rPr>
        <w:br/>
        <w:t>The Case for Apache Hadoop</w:t>
      </w:r>
    </w:p>
    <w:p w14:paraId="38F6F52C" w14:textId="77777777" w:rsidR="002170BC" w:rsidRPr="002170BC" w:rsidRDefault="002170BC" w:rsidP="002170BC">
      <w:pPr>
        <w:rPr>
          <w:lang w:val="en-US"/>
        </w:rPr>
      </w:pPr>
      <w:r w:rsidRPr="002170BC">
        <w:rPr>
          <w:lang w:val="en-US"/>
        </w:rPr>
        <w:t> </w:t>
      </w:r>
    </w:p>
    <w:p w14:paraId="75286A5B" w14:textId="77777777" w:rsidR="002170BC" w:rsidRPr="002170BC" w:rsidRDefault="002170BC" w:rsidP="002170BC">
      <w:pPr>
        <w:numPr>
          <w:ilvl w:val="0"/>
          <w:numId w:val="6"/>
        </w:numPr>
        <w:rPr>
          <w:lang w:val="en-US"/>
        </w:rPr>
      </w:pPr>
      <w:r w:rsidRPr="002170BC">
        <w:rPr>
          <w:lang w:val="en-US"/>
        </w:rPr>
        <w:t>Why Hadoop?</w:t>
      </w:r>
    </w:p>
    <w:p w14:paraId="2A8508F1" w14:textId="77777777" w:rsidR="002170BC" w:rsidRPr="002170BC" w:rsidRDefault="002170BC" w:rsidP="002170BC">
      <w:pPr>
        <w:numPr>
          <w:ilvl w:val="0"/>
          <w:numId w:val="6"/>
        </w:numPr>
        <w:rPr>
          <w:lang w:val="en-US"/>
        </w:rPr>
      </w:pPr>
      <w:r w:rsidRPr="002170BC">
        <w:rPr>
          <w:lang w:val="en-US"/>
        </w:rPr>
        <w:t>Core Hadoop Components</w:t>
      </w:r>
    </w:p>
    <w:p w14:paraId="4CB4BDF9" w14:textId="77777777" w:rsidR="002170BC" w:rsidRPr="002170BC" w:rsidRDefault="002170BC" w:rsidP="002170BC">
      <w:pPr>
        <w:numPr>
          <w:ilvl w:val="0"/>
          <w:numId w:val="6"/>
        </w:numPr>
        <w:rPr>
          <w:lang w:val="en-US"/>
        </w:rPr>
      </w:pPr>
      <w:r w:rsidRPr="002170BC">
        <w:rPr>
          <w:lang w:val="en-US"/>
        </w:rPr>
        <w:t>Fundamental Concepts</w:t>
      </w:r>
    </w:p>
    <w:p w14:paraId="4CE8CAAE" w14:textId="77777777" w:rsidR="002170BC" w:rsidRPr="002170BC" w:rsidRDefault="002170BC" w:rsidP="002170BC">
      <w:pPr>
        <w:rPr>
          <w:lang w:val="en-US"/>
        </w:rPr>
      </w:pPr>
      <w:r w:rsidRPr="002170BC">
        <w:rPr>
          <w:lang w:val="en-US"/>
        </w:rPr>
        <w:t>HDFS</w:t>
      </w:r>
    </w:p>
    <w:p w14:paraId="19B44B28" w14:textId="77777777" w:rsidR="002170BC" w:rsidRPr="002170BC" w:rsidRDefault="002170BC" w:rsidP="002170BC">
      <w:pPr>
        <w:numPr>
          <w:ilvl w:val="0"/>
          <w:numId w:val="7"/>
        </w:numPr>
        <w:rPr>
          <w:lang w:val="en-US"/>
        </w:rPr>
      </w:pPr>
      <w:r w:rsidRPr="002170BC">
        <w:rPr>
          <w:lang w:val="en-US"/>
        </w:rPr>
        <w:t>HDFS Features</w:t>
      </w:r>
    </w:p>
    <w:p w14:paraId="34B3FE1F" w14:textId="77777777" w:rsidR="002170BC" w:rsidRPr="002170BC" w:rsidRDefault="002170BC" w:rsidP="002170BC">
      <w:pPr>
        <w:numPr>
          <w:ilvl w:val="0"/>
          <w:numId w:val="7"/>
        </w:numPr>
        <w:rPr>
          <w:lang w:val="en-US"/>
        </w:rPr>
      </w:pPr>
      <w:r w:rsidRPr="002170BC">
        <w:rPr>
          <w:lang w:val="en-US"/>
        </w:rPr>
        <w:t>Writing and Reading Files</w:t>
      </w:r>
    </w:p>
    <w:p w14:paraId="7828B4C3" w14:textId="77777777" w:rsidR="002170BC" w:rsidRPr="002170BC" w:rsidRDefault="002170BC" w:rsidP="002170BC">
      <w:pPr>
        <w:numPr>
          <w:ilvl w:val="0"/>
          <w:numId w:val="7"/>
        </w:numPr>
        <w:rPr>
          <w:lang w:val="en-US"/>
        </w:rPr>
      </w:pPr>
      <w:proofErr w:type="spellStart"/>
      <w:r w:rsidRPr="002170BC">
        <w:rPr>
          <w:lang w:val="en-US"/>
        </w:rPr>
        <w:t>NameNode</w:t>
      </w:r>
      <w:proofErr w:type="spellEnd"/>
      <w:r w:rsidRPr="002170BC">
        <w:rPr>
          <w:lang w:val="en-US"/>
        </w:rPr>
        <w:t xml:space="preserve"> Memory Considerations</w:t>
      </w:r>
    </w:p>
    <w:p w14:paraId="4CABA44F" w14:textId="77777777" w:rsidR="002170BC" w:rsidRPr="002170BC" w:rsidRDefault="002170BC" w:rsidP="002170BC">
      <w:pPr>
        <w:numPr>
          <w:ilvl w:val="0"/>
          <w:numId w:val="7"/>
        </w:numPr>
        <w:rPr>
          <w:lang w:val="en-US"/>
        </w:rPr>
      </w:pPr>
      <w:r w:rsidRPr="002170BC">
        <w:rPr>
          <w:lang w:val="en-US"/>
        </w:rPr>
        <w:t xml:space="preserve">Overview of HDFS Security&gt; Using the </w:t>
      </w:r>
      <w:proofErr w:type="spellStart"/>
      <w:r w:rsidRPr="002170BC">
        <w:rPr>
          <w:lang w:val="en-US"/>
        </w:rPr>
        <w:t>Namenode</w:t>
      </w:r>
      <w:proofErr w:type="spellEnd"/>
      <w:r w:rsidRPr="002170BC">
        <w:rPr>
          <w:lang w:val="en-US"/>
        </w:rPr>
        <w:t xml:space="preserve"> Web UI</w:t>
      </w:r>
    </w:p>
    <w:p w14:paraId="6FCB541F" w14:textId="77777777" w:rsidR="002170BC" w:rsidRPr="002170BC" w:rsidRDefault="002170BC" w:rsidP="002170BC">
      <w:pPr>
        <w:numPr>
          <w:ilvl w:val="0"/>
          <w:numId w:val="7"/>
        </w:numPr>
        <w:rPr>
          <w:lang w:val="en-US"/>
        </w:rPr>
      </w:pPr>
      <w:r w:rsidRPr="002170BC">
        <w:rPr>
          <w:lang w:val="en-US"/>
        </w:rPr>
        <w:t>Using the Hadoop File Shell</w:t>
      </w:r>
    </w:p>
    <w:p w14:paraId="666718E7" w14:textId="77777777" w:rsidR="002170BC" w:rsidRPr="002170BC" w:rsidRDefault="002170BC" w:rsidP="002170BC">
      <w:pPr>
        <w:rPr>
          <w:lang w:val="en-US"/>
        </w:rPr>
      </w:pPr>
      <w:r w:rsidRPr="002170BC">
        <w:rPr>
          <w:lang w:val="en-US"/>
        </w:rPr>
        <w:t>Getting Data into HDFS</w:t>
      </w:r>
    </w:p>
    <w:p w14:paraId="1C3348A3" w14:textId="77777777" w:rsidR="002170BC" w:rsidRPr="002170BC" w:rsidRDefault="002170BC" w:rsidP="002170BC">
      <w:pPr>
        <w:numPr>
          <w:ilvl w:val="0"/>
          <w:numId w:val="8"/>
        </w:numPr>
        <w:rPr>
          <w:lang w:val="en-US"/>
        </w:rPr>
      </w:pPr>
      <w:r w:rsidRPr="002170BC">
        <w:rPr>
          <w:lang w:val="en-US"/>
        </w:rPr>
        <w:t>Ingesting Data from External Sources with</w:t>
      </w:r>
    </w:p>
    <w:p w14:paraId="76764C36" w14:textId="77777777" w:rsidR="002170BC" w:rsidRPr="002170BC" w:rsidRDefault="002170BC" w:rsidP="002170BC">
      <w:pPr>
        <w:numPr>
          <w:ilvl w:val="0"/>
          <w:numId w:val="8"/>
        </w:numPr>
        <w:rPr>
          <w:lang w:val="en-US"/>
        </w:rPr>
      </w:pPr>
      <w:r w:rsidRPr="002170BC">
        <w:rPr>
          <w:lang w:val="en-US"/>
        </w:rPr>
        <w:t>Flume</w:t>
      </w:r>
    </w:p>
    <w:p w14:paraId="335699E5" w14:textId="77777777" w:rsidR="002170BC" w:rsidRPr="002170BC" w:rsidRDefault="002170BC" w:rsidP="002170BC">
      <w:pPr>
        <w:numPr>
          <w:ilvl w:val="0"/>
          <w:numId w:val="8"/>
        </w:numPr>
        <w:rPr>
          <w:lang w:val="en-US"/>
        </w:rPr>
      </w:pPr>
      <w:r w:rsidRPr="002170BC">
        <w:rPr>
          <w:lang w:val="en-US"/>
        </w:rPr>
        <w:t xml:space="preserve">Ingesting Data from Relational Databases with </w:t>
      </w:r>
      <w:proofErr w:type="spellStart"/>
      <w:r w:rsidRPr="002170BC">
        <w:rPr>
          <w:lang w:val="en-US"/>
        </w:rPr>
        <w:t>Sqoop</w:t>
      </w:r>
      <w:proofErr w:type="spellEnd"/>
    </w:p>
    <w:p w14:paraId="602F8875" w14:textId="77777777" w:rsidR="002170BC" w:rsidRPr="002170BC" w:rsidRDefault="002170BC" w:rsidP="002170BC">
      <w:pPr>
        <w:numPr>
          <w:ilvl w:val="0"/>
          <w:numId w:val="8"/>
        </w:numPr>
        <w:rPr>
          <w:lang w:val="en-US"/>
        </w:rPr>
      </w:pPr>
      <w:r w:rsidRPr="002170BC">
        <w:rPr>
          <w:lang w:val="en-US"/>
        </w:rPr>
        <w:t>Best Practices for Importing Data</w:t>
      </w:r>
    </w:p>
    <w:p w14:paraId="1A92D270" w14:textId="77777777" w:rsidR="002170BC" w:rsidRPr="002170BC" w:rsidRDefault="002170BC" w:rsidP="002170BC">
      <w:pPr>
        <w:rPr>
          <w:lang w:val="en-US"/>
        </w:rPr>
      </w:pPr>
      <w:r w:rsidRPr="002170BC">
        <w:rPr>
          <w:lang w:val="en-US"/>
        </w:rPr>
        <w:t xml:space="preserve">YARN and </w:t>
      </w:r>
      <w:proofErr w:type="spellStart"/>
      <w:r w:rsidRPr="002170BC">
        <w:rPr>
          <w:lang w:val="en-US"/>
        </w:rPr>
        <w:t>MapReduce</w:t>
      </w:r>
      <w:proofErr w:type="spellEnd"/>
    </w:p>
    <w:p w14:paraId="0D9FD5AD" w14:textId="77777777" w:rsidR="002170BC" w:rsidRPr="002170BC" w:rsidRDefault="002170BC" w:rsidP="002170BC">
      <w:pPr>
        <w:numPr>
          <w:ilvl w:val="0"/>
          <w:numId w:val="9"/>
        </w:numPr>
        <w:rPr>
          <w:lang w:val="en-US"/>
        </w:rPr>
      </w:pPr>
      <w:r w:rsidRPr="002170BC">
        <w:rPr>
          <w:lang w:val="en-US"/>
        </w:rPr>
        <w:t xml:space="preserve">What Is </w:t>
      </w:r>
      <w:proofErr w:type="spellStart"/>
      <w:r w:rsidRPr="002170BC">
        <w:rPr>
          <w:lang w:val="en-US"/>
        </w:rPr>
        <w:t>MapReduce</w:t>
      </w:r>
      <w:proofErr w:type="spellEnd"/>
      <w:r w:rsidRPr="002170BC">
        <w:rPr>
          <w:lang w:val="en-US"/>
        </w:rPr>
        <w:t>?</w:t>
      </w:r>
    </w:p>
    <w:p w14:paraId="47D51029" w14:textId="77777777" w:rsidR="002170BC" w:rsidRPr="002170BC" w:rsidRDefault="002170BC" w:rsidP="002170BC">
      <w:pPr>
        <w:numPr>
          <w:ilvl w:val="0"/>
          <w:numId w:val="9"/>
        </w:numPr>
        <w:rPr>
          <w:lang w:val="en-US"/>
        </w:rPr>
      </w:pPr>
      <w:r w:rsidRPr="002170BC">
        <w:rPr>
          <w:lang w:val="en-US"/>
        </w:rPr>
        <w:t xml:space="preserve">Basic </w:t>
      </w:r>
      <w:proofErr w:type="spellStart"/>
      <w:r w:rsidRPr="002170BC">
        <w:rPr>
          <w:lang w:val="en-US"/>
        </w:rPr>
        <w:t>MapReduce</w:t>
      </w:r>
      <w:proofErr w:type="spellEnd"/>
      <w:r w:rsidRPr="002170BC">
        <w:rPr>
          <w:lang w:val="en-US"/>
        </w:rPr>
        <w:t xml:space="preserve"> Concepts</w:t>
      </w:r>
    </w:p>
    <w:p w14:paraId="53D9C537" w14:textId="77777777" w:rsidR="002170BC" w:rsidRPr="002170BC" w:rsidRDefault="002170BC" w:rsidP="002170BC">
      <w:pPr>
        <w:numPr>
          <w:ilvl w:val="0"/>
          <w:numId w:val="9"/>
        </w:numPr>
        <w:rPr>
          <w:lang w:val="en-US"/>
        </w:rPr>
      </w:pPr>
      <w:r w:rsidRPr="002170BC">
        <w:rPr>
          <w:lang w:val="en-US"/>
        </w:rPr>
        <w:t>YARN Cluster Architecture</w:t>
      </w:r>
    </w:p>
    <w:p w14:paraId="646FC464" w14:textId="77777777" w:rsidR="002170BC" w:rsidRPr="002170BC" w:rsidRDefault="002170BC" w:rsidP="002170BC">
      <w:pPr>
        <w:numPr>
          <w:ilvl w:val="0"/>
          <w:numId w:val="9"/>
        </w:numPr>
        <w:rPr>
          <w:lang w:val="en-US"/>
        </w:rPr>
      </w:pPr>
      <w:r w:rsidRPr="002170BC">
        <w:rPr>
          <w:lang w:val="en-US"/>
        </w:rPr>
        <w:t>Resource Allocation</w:t>
      </w:r>
    </w:p>
    <w:p w14:paraId="2ECE225F" w14:textId="77777777" w:rsidR="002170BC" w:rsidRPr="002170BC" w:rsidRDefault="002170BC" w:rsidP="002170BC">
      <w:pPr>
        <w:numPr>
          <w:ilvl w:val="0"/>
          <w:numId w:val="9"/>
        </w:numPr>
        <w:rPr>
          <w:lang w:val="en-US"/>
        </w:rPr>
      </w:pPr>
      <w:r w:rsidRPr="002170BC">
        <w:rPr>
          <w:lang w:val="en-US"/>
        </w:rPr>
        <w:t>Failure Recovery</w:t>
      </w:r>
    </w:p>
    <w:p w14:paraId="35095B86" w14:textId="77777777" w:rsidR="002170BC" w:rsidRPr="002170BC" w:rsidRDefault="002170BC" w:rsidP="002170BC">
      <w:pPr>
        <w:numPr>
          <w:ilvl w:val="0"/>
          <w:numId w:val="9"/>
        </w:numPr>
        <w:rPr>
          <w:lang w:val="en-US"/>
        </w:rPr>
      </w:pPr>
      <w:r w:rsidRPr="002170BC">
        <w:rPr>
          <w:lang w:val="en-US"/>
        </w:rPr>
        <w:t>Using the YARN Web UI</w:t>
      </w:r>
    </w:p>
    <w:p w14:paraId="4308E252" w14:textId="77777777" w:rsidR="002170BC" w:rsidRPr="002170BC" w:rsidRDefault="002170BC" w:rsidP="002170BC">
      <w:pPr>
        <w:numPr>
          <w:ilvl w:val="0"/>
          <w:numId w:val="9"/>
        </w:numPr>
        <w:rPr>
          <w:lang w:val="en-US"/>
        </w:rPr>
      </w:pPr>
      <w:proofErr w:type="spellStart"/>
      <w:r w:rsidRPr="002170BC">
        <w:rPr>
          <w:lang w:val="en-US"/>
        </w:rPr>
        <w:lastRenderedPageBreak/>
        <w:t>MapReduce</w:t>
      </w:r>
      <w:proofErr w:type="spellEnd"/>
      <w:r w:rsidRPr="002170BC">
        <w:rPr>
          <w:lang w:val="en-US"/>
        </w:rPr>
        <w:t xml:space="preserve"> Version 1</w:t>
      </w:r>
    </w:p>
    <w:p w14:paraId="46DF37EF" w14:textId="77777777" w:rsidR="002170BC" w:rsidRPr="002170BC" w:rsidRDefault="002170BC" w:rsidP="002170BC">
      <w:pPr>
        <w:rPr>
          <w:lang w:val="en-US"/>
        </w:rPr>
      </w:pPr>
      <w:r w:rsidRPr="002170BC">
        <w:rPr>
          <w:lang w:val="en-US"/>
        </w:rPr>
        <w:t>Planning Your Hadoop Cluster</w:t>
      </w:r>
    </w:p>
    <w:p w14:paraId="7C71A4FC" w14:textId="77777777" w:rsidR="002170BC" w:rsidRPr="002170BC" w:rsidRDefault="002170BC" w:rsidP="002170BC">
      <w:pPr>
        <w:numPr>
          <w:ilvl w:val="0"/>
          <w:numId w:val="10"/>
        </w:numPr>
        <w:rPr>
          <w:lang w:val="en-US"/>
        </w:rPr>
      </w:pPr>
      <w:r w:rsidRPr="002170BC">
        <w:rPr>
          <w:lang w:val="en-US"/>
        </w:rPr>
        <w:t>General Planning Considerations</w:t>
      </w:r>
    </w:p>
    <w:p w14:paraId="2ED35D98" w14:textId="77777777" w:rsidR="002170BC" w:rsidRPr="002170BC" w:rsidRDefault="002170BC" w:rsidP="002170BC">
      <w:pPr>
        <w:numPr>
          <w:ilvl w:val="0"/>
          <w:numId w:val="10"/>
        </w:numPr>
        <w:rPr>
          <w:lang w:val="en-US"/>
        </w:rPr>
      </w:pPr>
      <w:r w:rsidRPr="002170BC">
        <w:rPr>
          <w:lang w:val="en-US"/>
        </w:rPr>
        <w:t>Choosing the Right Hardware</w:t>
      </w:r>
    </w:p>
    <w:p w14:paraId="7DBA6868" w14:textId="77777777" w:rsidR="002170BC" w:rsidRPr="002170BC" w:rsidRDefault="002170BC" w:rsidP="002170BC">
      <w:pPr>
        <w:numPr>
          <w:ilvl w:val="0"/>
          <w:numId w:val="10"/>
        </w:numPr>
        <w:rPr>
          <w:lang w:val="en-US"/>
        </w:rPr>
      </w:pPr>
      <w:r w:rsidRPr="002170BC">
        <w:rPr>
          <w:lang w:val="en-US"/>
        </w:rPr>
        <w:t>Network Considerations</w:t>
      </w:r>
    </w:p>
    <w:p w14:paraId="734455F7" w14:textId="77777777" w:rsidR="002170BC" w:rsidRPr="002170BC" w:rsidRDefault="002170BC" w:rsidP="002170BC">
      <w:pPr>
        <w:numPr>
          <w:ilvl w:val="0"/>
          <w:numId w:val="10"/>
        </w:numPr>
        <w:rPr>
          <w:lang w:val="en-US"/>
        </w:rPr>
      </w:pPr>
      <w:r w:rsidRPr="002170BC">
        <w:rPr>
          <w:lang w:val="en-US"/>
        </w:rPr>
        <w:t>Configuring Nodes</w:t>
      </w:r>
    </w:p>
    <w:p w14:paraId="1FA2CC0F" w14:textId="77777777" w:rsidR="002170BC" w:rsidRPr="002170BC" w:rsidRDefault="002170BC" w:rsidP="002170BC">
      <w:pPr>
        <w:numPr>
          <w:ilvl w:val="0"/>
          <w:numId w:val="10"/>
        </w:numPr>
        <w:rPr>
          <w:lang w:val="en-US"/>
        </w:rPr>
      </w:pPr>
      <w:r w:rsidRPr="002170BC">
        <w:rPr>
          <w:lang w:val="en-US"/>
        </w:rPr>
        <w:t>Planning for Cluster Management</w:t>
      </w:r>
    </w:p>
    <w:p w14:paraId="437B2182" w14:textId="77777777" w:rsidR="002170BC" w:rsidRPr="002170BC" w:rsidRDefault="002170BC" w:rsidP="002170BC">
      <w:pPr>
        <w:rPr>
          <w:lang w:val="en-US"/>
        </w:rPr>
      </w:pPr>
      <w:r w:rsidRPr="002170BC">
        <w:rPr>
          <w:lang w:val="en-US"/>
        </w:rPr>
        <w:t>Hadoop Installation and Initial Configuration</w:t>
      </w:r>
    </w:p>
    <w:p w14:paraId="65C14BB2" w14:textId="77777777" w:rsidR="002170BC" w:rsidRPr="002170BC" w:rsidRDefault="002170BC" w:rsidP="002170BC">
      <w:pPr>
        <w:numPr>
          <w:ilvl w:val="0"/>
          <w:numId w:val="11"/>
        </w:numPr>
        <w:rPr>
          <w:lang w:val="en-US"/>
        </w:rPr>
      </w:pPr>
      <w:r w:rsidRPr="002170BC">
        <w:rPr>
          <w:lang w:val="en-US"/>
        </w:rPr>
        <w:t>Deployment Types</w:t>
      </w:r>
    </w:p>
    <w:p w14:paraId="4381D2D7" w14:textId="77777777" w:rsidR="002170BC" w:rsidRPr="002170BC" w:rsidRDefault="002170BC" w:rsidP="002170BC">
      <w:pPr>
        <w:numPr>
          <w:ilvl w:val="0"/>
          <w:numId w:val="11"/>
        </w:numPr>
        <w:rPr>
          <w:lang w:val="en-US"/>
        </w:rPr>
      </w:pPr>
      <w:r w:rsidRPr="002170BC">
        <w:rPr>
          <w:lang w:val="en-US"/>
        </w:rPr>
        <w:t>Installing Hadoop</w:t>
      </w:r>
    </w:p>
    <w:p w14:paraId="66826083" w14:textId="77777777" w:rsidR="002170BC" w:rsidRPr="002170BC" w:rsidRDefault="002170BC" w:rsidP="002170BC">
      <w:pPr>
        <w:numPr>
          <w:ilvl w:val="0"/>
          <w:numId w:val="11"/>
        </w:numPr>
        <w:rPr>
          <w:lang w:val="en-US"/>
        </w:rPr>
      </w:pPr>
      <w:r w:rsidRPr="002170BC">
        <w:rPr>
          <w:lang w:val="en-US"/>
        </w:rPr>
        <w:t>Specifying the Hadoop Configuration</w:t>
      </w:r>
    </w:p>
    <w:p w14:paraId="32BD7CB3" w14:textId="77777777" w:rsidR="002170BC" w:rsidRPr="002170BC" w:rsidRDefault="002170BC" w:rsidP="002170BC">
      <w:pPr>
        <w:numPr>
          <w:ilvl w:val="0"/>
          <w:numId w:val="11"/>
        </w:numPr>
        <w:rPr>
          <w:lang w:val="en-US"/>
        </w:rPr>
      </w:pPr>
      <w:r w:rsidRPr="002170BC">
        <w:rPr>
          <w:lang w:val="en-US"/>
        </w:rPr>
        <w:t>Performing Initial HDFS Configuration</w:t>
      </w:r>
    </w:p>
    <w:p w14:paraId="2A65A337" w14:textId="77777777" w:rsidR="002170BC" w:rsidRPr="002170BC" w:rsidRDefault="002170BC" w:rsidP="002170BC">
      <w:pPr>
        <w:numPr>
          <w:ilvl w:val="0"/>
          <w:numId w:val="11"/>
        </w:numPr>
        <w:rPr>
          <w:lang w:val="en-US"/>
        </w:rPr>
      </w:pPr>
      <w:r w:rsidRPr="002170BC">
        <w:rPr>
          <w:lang w:val="en-US"/>
        </w:rPr>
        <w:t xml:space="preserve">Performing Initial YARN and </w:t>
      </w:r>
      <w:proofErr w:type="spellStart"/>
      <w:r w:rsidRPr="002170BC">
        <w:rPr>
          <w:lang w:val="en-US"/>
        </w:rPr>
        <w:t>MapReduce</w:t>
      </w:r>
      <w:proofErr w:type="spellEnd"/>
      <w:r w:rsidRPr="002170BC">
        <w:rPr>
          <w:lang w:val="en-US"/>
        </w:rPr>
        <w:t> Configuration</w:t>
      </w:r>
    </w:p>
    <w:p w14:paraId="183333B3" w14:textId="77777777" w:rsidR="002170BC" w:rsidRPr="002170BC" w:rsidRDefault="002170BC" w:rsidP="002170BC">
      <w:pPr>
        <w:numPr>
          <w:ilvl w:val="0"/>
          <w:numId w:val="11"/>
        </w:numPr>
        <w:rPr>
          <w:lang w:val="en-US"/>
        </w:rPr>
      </w:pPr>
      <w:r w:rsidRPr="002170BC">
        <w:rPr>
          <w:lang w:val="en-US"/>
        </w:rPr>
        <w:t>Hadoop Logging</w:t>
      </w:r>
    </w:p>
    <w:p w14:paraId="7F530EC6" w14:textId="77777777" w:rsidR="002170BC" w:rsidRPr="002170BC" w:rsidRDefault="002170BC" w:rsidP="002170BC">
      <w:pPr>
        <w:rPr>
          <w:lang w:val="en-US"/>
        </w:rPr>
      </w:pPr>
      <w:r w:rsidRPr="002170BC">
        <w:rPr>
          <w:lang w:val="en-US"/>
        </w:rPr>
        <w:t>Installing and Configuring Hive, Impala, and Pig</w:t>
      </w:r>
    </w:p>
    <w:p w14:paraId="306ABD56" w14:textId="77777777" w:rsidR="002170BC" w:rsidRPr="002170BC" w:rsidRDefault="002170BC" w:rsidP="002170BC">
      <w:pPr>
        <w:numPr>
          <w:ilvl w:val="0"/>
          <w:numId w:val="12"/>
        </w:numPr>
        <w:rPr>
          <w:lang w:val="en-US"/>
        </w:rPr>
      </w:pPr>
      <w:r w:rsidRPr="002170BC">
        <w:rPr>
          <w:lang w:val="en-US"/>
        </w:rPr>
        <w:t>Hive</w:t>
      </w:r>
    </w:p>
    <w:p w14:paraId="09EE6C61" w14:textId="77777777" w:rsidR="002170BC" w:rsidRPr="002170BC" w:rsidRDefault="002170BC" w:rsidP="002170BC">
      <w:pPr>
        <w:numPr>
          <w:ilvl w:val="0"/>
          <w:numId w:val="12"/>
        </w:numPr>
        <w:rPr>
          <w:lang w:val="en-US"/>
        </w:rPr>
      </w:pPr>
      <w:r w:rsidRPr="002170BC">
        <w:rPr>
          <w:lang w:val="en-US"/>
        </w:rPr>
        <w:t>Impala</w:t>
      </w:r>
    </w:p>
    <w:p w14:paraId="1AC07A71" w14:textId="77777777" w:rsidR="002170BC" w:rsidRPr="002170BC" w:rsidRDefault="002170BC" w:rsidP="002170BC">
      <w:pPr>
        <w:numPr>
          <w:ilvl w:val="0"/>
          <w:numId w:val="12"/>
        </w:numPr>
        <w:rPr>
          <w:lang w:val="en-US"/>
        </w:rPr>
      </w:pPr>
      <w:r w:rsidRPr="002170BC">
        <w:rPr>
          <w:lang w:val="en-US"/>
        </w:rPr>
        <w:t>Pig</w:t>
      </w:r>
    </w:p>
    <w:p w14:paraId="6525F32D" w14:textId="77777777" w:rsidR="002170BC" w:rsidRPr="002170BC" w:rsidRDefault="002170BC" w:rsidP="002170BC">
      <w:pPr>
        <w:rPr>
          <w:lang w:val="en-US"/>
        </w:rPr>
      </w:pPr>
      <w:r w:rsidRPr="002170BC">
        <w:rPr>
          <w:lang w:val="en-US"/>
        </w:rPr>
        <w:t>Hadoop Clients</w:t>
      </w:r>
    </w:p>
    <w:p w14:paraId="7BEEF30A" w14:textId="77777777" w:rsidR="002170BC" w:rsidRPr="002170BC" w:rsidRDefault="002170BC" w:rsidP="002170BC">
      <w:pPr>
        <w:numPr>
          <w:ilvl w:val="0"/>
          <w:numId w:val="13"/>
        </w:numPr>
        <w:rPr>
          <w:lang w:val="en-US"/>
        </w:rPr>
      </w:pPr>
      <w:r w:rsidRPr="002170BC">
        <w:rPr>
          <w:lang w:val="en-US"/>
        </w:rPr>
        <w:t>What is a Hadoop Client?</w:t>
      </w:r>
    </w:p>
    <w:p w14:paraId="18EEC3D7" w14:textId="77777777" w:rsidR="002170BC" w:rsidRPr="002170BC" w:rsidRDefault="002170BC" w:rsidP="002170BC">
      <w:pPr>
        <w:numPr>
          <w:ilvl w:val="0"/>
          <w:numId w:val="13"/>
        </w:numPr>
        <w:rPr>
          <w:lang w:val="en-US"/>
        </w:rPr>
      </w:pPr>
      <w:r w:rsidRPr="002170BC">
        <w:rPr>
          <w:lang w:val="en-US"/>
        </w:rPr>
        <w:t>Installing and Configuring Hadoop Clients</w:t>
      </w:r>
    </w:p>
    <w:p w14:paraId="1ADBD6AA" w14:textId="77777777" w:rsidR="002170BC" w:rsidRPr="002170BC" w:rsidRDefault="002170BC" w:rsidP="002170BC">
      <w:pPr>
        <w:numPr>
          <w:ilvl w:val="0"/>
          <w:numId w:val="13"/>
        </w:numPr>
        <w:rPr>
          <w:lang w:val="en-US"/>
        </w:rPr>
      </w:pPr>
      <w:r w:rsidRPr="002170BC">
        <w:rPr>
          <w:lang w:val="en-US"/>
        </w:rPr>
        <w:t>Installing and Configuring Hue</w:t>
      </w:r>
    </w:p>
    <w:p w14:paraId="7EC6FD23" w14:textId="77777777" w:rsidR="002170BC" w:rsidRPr="002170BC" w:rsidRDefault="002170BC" w:rsidP="002170BC">
      <w:pPr>
        <w:numPr>
          <w:ilvl w:val="0"/>
          <w:numId w:val="13"/>
        </w:numPr>
        <w:rPr>
          <w:lang w:val="en-US"/>
        </w:rPr>
      </w:pPr>
      <w:r w:rsidRPr="002170BC">
        <w:rPr>
          <w:lang w:val="en-US"/>
        </w:rPr>
        <w:t>Hue Authentication and Authorization</w:t>
      </w:r>
    </w:p>
    <w:p w14:paraId="32EA2F90" w14:textId="77777777" w:rsidR="002170BC" w:rsidRPr="002170BC" w:rsidRDefault="002170BC" w:rsidP="002170BC">
      <w:pPr>
        <w:rPr>
          <w:lang w:val="en-US"/>
        </w:rPr>
      </w:pPr>
      <w:proofErr w:type="spellStart"/>
      <w:r w:rsidRPr="002170BC">
        <w:rPr>
          <w:lang w:val="en-US"/>
        </w:rPr>
        <w:t>Cloudera</w:t>
      </w:r>
      <w:proofErr w:type="spellEnd"/>
      <w:r w:rsidRPr="002170BC">
        <w:rPr>
          <w:lang w:val="en-US"/>
        </w:rPr>
        <w:t xml:space="preserve"> Manager</w:t>
      </w:r>
      <w:r>
        <w:rPr>
          <w:lang w:val="en-US"/>
        </w:rPr>
        <w:t xml:space="preserve"> / APACHE </w:t>
      </w:r>
      <w:proofErr w:type="spellStart"/>
      <w:r>
        <w:rPr>
          <w:lang w:val="en-US"/>
        </w:rPr>
        <w:t>Ambari</w:t>
      </w:r>
      <w:proofErr w:type="spellEnd"/>
    </w:p>
    <w:p w14:paraId="5D2F66ED" w14:textId="77777777" w:rsidR="002170BC" w:rsidRPr="002170BC" w:rsidRDefault="002170BC" w:rsidP="002170BC">
      <w:pPr>
        <w:numPr>
          <w:ilvl w:val="0"/>
          <w:numId w:val="14"/>
        </w:numPr>
        <w:rPr>
          <w:lang w:val="en-US"/>
        </w:rPr>
      </w:pPr>
      <w:r w:rsidRPr="002170BC">
        <w:rPr>
          <w:lang w:val="en-US"/>
        </w:rPr>
        <w:t xml:space="preserve">The Motivation for </w:t>
      </w:r>
      <w:proofErr w:type="spellStart"/>
      <w:r w:rsidRPr="002170BC">
        <w:rPr>
          <w:lang w:val="en-US"/>
        </w:rPr>
        <w:t>Cloudera</w:t>
      </w:r>
      <w:proofErr w:type="spellEnd"/>
      <w:r w:rsidRPr="002170BC">
        <w:rPr>
          <w:lang w:val="en-US"/>
        </w:rPr>
        <w:t xml:space="preserve"> Manager</w:t>
      </w:r>
      <w:r>
        <w:rPr>
          <w:lang w:val="en-US"/>
        </w:rPr>
        <w:t xml:space="preserve"> /Apache </w:t>
      </w:r>
      <w:proofErr w:type="spellStart"/>
      <w:r>
        <w:rPr>
          <w:lang w:val="en-US"/>
        </w:rPr>
        <w:t>Ambari</w:t>
      </w:r>
      <w:proofErr w:type="spellEnd"/>
    </w:p>
    <w:p w14:paraId="7E8C741A" w14:textId="77777777" w:rsidR="002170BC" w:rsidRPr="002170BC" w:rsidRDefault="002170BC" w:rsidP="002170BC">
      <w:pPr>
        <w:numPr>
          <w:ilvl w:val="0"/>
          <w:numId w:val="14"/>
        </w:numPr>
        <w:rPr>
          <w:lang w:val="en-US"/>
        </w:rPr>
      </w:pPr>
      <w:proofErr w:type="spellStart"/>
      <w:r w:rsidRPr="002170BC">
        <w:rPr>
          <w:lang w:val="en-US"/>
        </w:rPr>
        <w:t>Cloudera</w:t>
      </w:r>
      <w:proofErr w:type="spellEnd"/>
      <w:r w:rsidRPr="002170BC">
        <w:rPr>
          <w:lang w:val="en-US"/>
        </w:rPr>
        <w:t xml:space="preserve"> Manager</w:t>
      </w:r>
      <w:r>
        <w:rPr>
          <w:lang w:val="en-US"/>
        </w:rPr>
        <w:t>/</w:t>
      </w:r>
      <w:r w:rsidRPr="002170BC">
        <w:rPr>
          <w:lang w:val="en-US"/>
        </w:rPr>
        <w:t xml:space="preserve"> </w:t>
      </w:r>
      <w:r>
        <w:rPr>
          <w:lang w:val="en-US"/>
        </w:rPr>
        <w:t xml:space="preserve">Apache </w:t>
      </w:r>
      <w:proofErr w:type="spellStart"/>
      <w:r>
        <w:rPr>
          <w:lang w:val="en-US"/>
        </w:rPr>
        <w:t>Ambari</w:t>
      </w:r>
      <w:proofErr w:type="spellEnd"/>
      <w:r w:rsidRPr="002170BC">
        <w:rPr>
          <w:lang w:val="en-US"/>
        </w:rPr>
        <w:t xml:space="preserve"> Features</w:t>
      </w:r>
    </w:p>
    <w:p w14:paraId="6D4EF9C3" w14:textId="77777777" w:rsidR="002170BC" w:rsidRPr="002170BC" w:rsidRDefault="002170BC" w:rsidP="002170BC">
      <w:pPr>
        <w:numPr>
          <w:ilvl w:val="0"/>
          <w:numId w:val="14"/>
        </w:numPr>
        <w:rPr>
          <w:lang w:val="en-US"/>
        </w:rPr>
      </w:pPr>
      <w:r w:rsidRPr="002170BC">
        <w:rPr>
          <w:lang w:val="en-US"/>
        </w:rPr>
        <w:t>Express and Enterprise Versions</w:t>
      </w:r>
    </w:p>
    <w:p w14:paraId="09D09279" w14:textId="77777777" w:rsidR="002170BC" w:rsidRPr="002170BC" w:rsidRDefault="002170BC" w:rsidP="002170BC">
      <w:pPr>
        <w:numPr>
          <w:ilvl w:val="0"/>
          <w:numId w:val="14"/>
        </w:numPr>
        <w:rPr>
          <w:lang w:val="en-US"/>
        </w:rPr>
      </w:pPr>
      <w:proofErr w:type="spellStart"/>
      <w:r w:rsidRPr="002170BC">
        <w:rPr>
          <w:lang w:val="en-US"/>
        </w:rPr>
        <w:t>Cloudera</w:t>
      </w:r>
      <w:proofErr w:type="spellEnd"/>
      <w:r w:rsidRPr="002170BC">
        <w:rPr>
          <w:lang w:val="en-US"/>
        </w:rPr>
        <w:t xml:space="preserve"> Manager </w:t>
      </w:r>
      <w:r>
        <w:rPr>
          <w:lang w:val="en-US"/>
        </w:rPr>
        <w:t>/</w:t>
      </w:r>
      <w:r w:rsidRPr="002170BC">
        <w:rPr>
          <w:lang w:val="en-US"/>
        </w:rPr>
        <w:t xml:space="preserve"> </w:t>
      </w:r>
      <w:r>
        <w:rPr>
          <w:lang w:val="en-US"/>
        </w:rPr>
        <w:t xml:space="preserve">Apache </w:t>
      </w:r>
      <w:proofErr w:type="spellStart"/>
      <w:r>
        <w:rPr>
          <w:lang w:val="en-US"/>
        </w:rPr>
        <w:t>Ambari</w:t>
      </w:r>
      <w:proofErr w:type="spellEnd"/>
      <w:r>
        <w:rPr>
          <w:lang w:val="en-US"/>
        </w:rPr>
        <w:t xml:space="preserve"> </w:t>
      </w:r>
      <w:r w:rsidRPr="002170BC">
        <w:rPr>
          <w:lang w:val="en-US"/>
        </w:rPr>
        <w:t>Topology</w:t>
      </w:r>
    </w:p>
    <w:p w14:paraId="218FDD56" w14:textId="77777777" w:rsidR="002170BC" w:rsidRPr="002170BC" w:rsidRDefault="002170BC" w:rsidP="002170BC">
      <w:pPr>
        <w:numPr>
          <w:ilvl w:val="0"/>
          <w:numId w:val="14"/>
        </w:numPr>
        <w:rPr>
          <w:lang w:val="en-US"/>
        </w:rPr>
      </w:pPr>
      <w:r w:rsidRPr="002170BC">
        <w:rPr>
          <w:lang w:val="en-US"/>
        </w:rPr>
        <w:lastRenderedPageBreak/>
        <w:t xml:space="preserve">Installing </w:t>
      </w:r>
      <w:proofErr w:type="spellStart"/>
      <w:r w:rsidRPr="002170BC">
        <w:rPr>
          <w:lang w:val="en-US"/>
        </w:rPr>
        <w:t>Cloudera</w:t>
      </w:r>
      <w:proofErr w:type="spellEnd"/>
      <w:r w:rsidRPr="002170BC">
        <w:rPr>
          <w:lang w:val="en-US"/>
        </w:rPr>
        <w:t xml:space="preserve"> Manager</w:t>
      </w:r>
      <w:r>
        <w:rPr>
          <w:lang w:val="en-US"/>
        </w:rPr>
        <w:t xml:space="preserve"> / Apache </w:t>
      </w:r>
      <w:proofErr w:type="spellStart"/>
      <w:r>
        <w:rPr>
          <w:lang w:val="en-US"/>
        </w:rPr>
        <w:t>Ambari</w:t>
      </w:r>
      <w:proofErr w:type="spellEnd"/>
    </w:p>
    <w:p w14:paraId="272AFA9E" w14:textId="77777777" w:rsidR="002170BC" w:rsidRPr="002170BC" w:rsidRDefault="002170BC" w:rsidP="002170BC">
      <w:pPr>
        <w:numPr>
          <w:ilvl w:val="0"/>
          <w:numId w:val="14"/>
        </w:numPr>
        <w:rPr>
          <w:lang w:val="en-US"/>
        </w:rPr>
      </w:pPr>
      <w:r w:rsidRPr="002170BC">
        <w:rPr>
          <w:lang w:val="en-US"/>
        </w:rPr>
        <w:t xml:space="preserve">Installing Hadoop Using </w:t>
      </w:r>
      <w:proofErr w:type="spellStart"/>
      <w:r w:rsidRPr="002170BC">
        <w:rPr>
          <w:lang w:val="en-US"/>
        </w:rPr>
        <w:t>Cloudera</w:t>
      </w:r>
      <w:proofErr w:type="spellEnd"/>
      <w:r w:rsidRPr="002170BC">
        <w:rPr>
          <w:lang w:val="en-US"/>
        </w:rPr>
        <w:t xml:space="preserve"> Manager</w:t>
      </w:r>
      <w:r>
        <w:rPr>
          <w:lang w:val="en-US"/>
        </w:rPr>
        <w:t xml:space="preserve"> /</w:t>
      </w:r>
      <w:r w:rsidRPr="002170BC">
        <w:rPr>
          <w:lang w:val="en-US"/>
        </w:rPr>
        <w:t xml:space="preserve"> </w:t>
      </w:r>
      <w:r>
        <w:rPr>
          <w:lang w:val="en-US"/>
        </w:rPr>
        <w:t xml:space="preserve">Apache </w:t>
      </w:r>
      <w:proofErr w:type="spellStart"/>
      <w:r>
        <w:rPr>
          <w:lang w:val="en-US"/>
        </w:rPr>
        <w:t>Ambari</w:t>
      </w:r>
      <w:proofErr w:type="spellEnd"/>
    </w:p>
    <w:p w14:paraId="36DD5917" w14:textId="77777777" w:rsidR="002170BC" w:rsidRPr="002170BC" w:rsidRDefault="002170BC" w:rsidP="002170BC">
      <w:pPr>
        <w:numPr>
          <w:ilvl w:val="0"/>
          <w:numId w:val="14"/>
        </w:numPr>
        <w:rPr>
          <w:lang w:val="en-US"/>
        </w:rPr>
      </w:pPr>
      <w:r w:rsidRPr="002170BC">
        <w:rPr>
          <w:lang w:val="en-US"/>
        </w:rPr>
        <w:t xml:space="preserve">Performing Basic Administration Tasks Using </w:t>
      </w:r>
      <w:proofErr w:type="spellStart"/>
      <w:r w:rsidRPr="002170BC">
        <w:rPr>
          <w:lang w:val="en-US"/>
        </w:rPr>
        <w:t>Cloudera</w:t>
      </w:r>
      <w:proofErr w:type="spellEnd"/>
      <w:r w:rsidRPr="002170BC">
        <w:rPr>
          <w:lang w:val="en-US"/>
        </w:rPr>
        <w:t xml:space="preserve"> Manager</w:t>
      </w:r>
      <w:r>
        <w:rPr>
          <w:lang w:val="en-US"/>
        </w:rPr>
        <w:t xml:space="preserve"> /</w:t>
      </w:r>
      <w:r w:rsidRPr="002170BC">
        <w:rPr>
          <w:lang w:val="en-US"/>
        </w:rPr>
        <w:t xml:space="preserve"> </w:t>
      </w:r>
      <w:r>
        <w:rPr>
          <w:lang w:val="en-US"/>
        </w:rPr>
        <w:t xml:space="preserve">Apache </w:t>
      </w:r>
      <w:proofErr w:type="spellStart"/>
      <w:r>
        <w:rPr>
          <w:lang w:val="en-US"/>
        </w:rPr>
        <w:t>Ambari</w:t>
      </w:r>
      <w:proofErr w:type="spellEnd"/>
    </w:p>
    <w:p w14:paraId="3D77D2FD" w14:textId="2C746D12" w:rsidR="002170BC" w:rsidRPr="002170BC" w:rsidRDefault="002170BC" w:rsidP="000A2773">
      <w:pPr>
        <w:rPr>
          <w:lang w:val="en-US"/>
        </w:rPr>
      </w:pPr>
      <w:r w:rsidRPr="002170BC">
        <w:rPr>
          <w:lang w:val="en-US"/>
        </w:rPr>
        <w:t>Advanced Cluster Configuration</w:t>
      </w:r>
    </w:p>
    <w:p w14:paraId="38E60163" w14:textId="77777777" w:rsidR="002170BC" w:rsidRPr="002170BC" w:rsidRDefault="002170BC" w:rsidP="002170BC">
      <w:pPr>
        <w:numPr>
          <w:ilvl w:val="0"/>
          <w:numId w:val="15"/>
        </w:numPr>
        <w:rPr>
          <w:lang w:val="en-US"/>
        </w:rPr>
      </w:pPr>
      <w:r w:rsidRPr="002170BC">
        <w:rPr>
          <w:lang w:val="en-US"/>
        </w:rPr>
        <w:t>Configuring Hadoop Ports</w:t>
      </w:r>
    </w:p>
    <w:p w14:paraId="6AD005C2" w14:textId="77777777" w:rsidR="002170BC" w:rsidRPr="002170BC" w:rsidRDefault="002170BC" w:rsidP="002170BC">
      <w:pPr>
        <w:numPr>
          <w:ilvl w:val="0"/>
          <w:numId w:val="15"/>
        </w:numPr>
        <w:rPr>
          <w:lang w:val="en-US"/>
        </w:rPr>
      </w:pPr>
      <w:r w:rsidRPr="002170BC">
        <w:rPr>
          <w:lang w:val="en-US"/>
        </w:rPr>
        <w:t>Explicitly Including and Excluding Hosts</w:t>
      </w:r>
    </w:p>
    <w:p w14:paraId="4979D8AA" w14:textId="77777777" w:rsidR="002170BC" w:rsidRPr="002170BC" w:rsidRDefault="002170BC" w:rsidP="002170BC">
      <w:pPr>
        <w:numPr>
          <w:ilvl w:val="0"/>
          <w:numId w:val="15"/>
        </w:numPr>
        <w:rPr>
          <w:lang w:val="en-US"/>
        </w:rPr>
      </w:pPr>
      <w:r w:rsidRPr="002170BC">
        <w:rPr>
          <w:lang w:val="en-US"/>
        </w:rPr>
        <w:t>Configuring HDFS for Rack Awareness</w:t>
      </w:r>
    </w:p>
    <w:p w14:paraId="6279CEE4" w14:textId="77777777" w:rsidR="002170BC" w:rsidRPr="002170BC" w:rsidRDefault="002170BC" w:rsidP="002170BC">
      <w:pPr>
        <w:numPr>
          <w:ilvl w:val="0"/>
          <w:numId w:val="15"/>
        </w:numPr>
        <w:rPr>
          <w:lang w:val="en-US"/>
        </w:rPr>
      </w:pPr>
      <w:r w:rsidRPr="002170BC">
        <w:rPr>
          <w:lang w:val="en-US"/>
        </w:rPr>
        <w:t>Configuring HDFS High Availability</w:t>
      </w:r>
    </w:p>
    <w:p w14:paraId="7602F890" w14:textId="77777777" w:rsidR="002170BC" w:rsidRPr="002170BC" w:rsidRDefault="002170BC" w:rsidP="002170BC">
      <w:pPr>
        <w:rPr>
          <w:lang w:val="en-US"/>
        </w:rPr>
      </w:pPr>
      <w:r w:rsidRPr="002170BC">
        <w:rPr>
          <w:lang w:val="en-US"/>
        </w:rPr>
        <w:t>Hadoop Security</w:t>
      </w:r>
    </w:p>
    <w:p w14:paraId="6B069031" w14:textId="77777777" w:rsidR="002170BC" w:rsidRPr="002170BC" w:rsidRDefault="002170BC" w:rsidP="002170BC">
      <w:pPr>
        <w:numPr>
          <w:ilvl w:val="0"/>
          <w:numId w:val="16"/>
        </w:numPr>
        <w:rPr>
          <w:lang w:val="en-US"/>
        </w:rPr>
      </w:pPr>
      <w:r w:rsidRPr="002170BC">
        <w:rPr>
          <w:lang w:val="en-US"/>
        </w:rPr>
        <w:t>Why Hadoop Security Is Important</w:t>
      </w:r>
    </w:p>
    <w:p w14:paraId="75D68695" w14:textId="77777777" w:rsidR="002170BC" w:rsidRPr="002170BC" w:rsidRDefault="002170BC" w:rsidP="002170BC">
      <w:pPr>
        <w:numPr>
          <w:ilvl w:val="0"/>
          <w:numId w:val="16"/>
        </w:numPr>
        <w:rPr>
          <w:lang w:val="en-US"/>
        </w:rPr>
      </w:pPr>
      <w:r w:rsidRPr="002170BC">
        <w:rPr>
          <w:lang w:val="en-US"/>
        </w:rPr>
        <w:t>Hadoop’s Security System Concepts</w:t>
      </w:r>
    </w:p>
    <w:p w14:paraId="41F5F9CA" w14:textId="77777777" w:rsidR="002170BC" w:rsidRPr="002170BC" w:rsidRDefault="002170BC" w:rsidP="002170BC">
      <w:pPr>
        <w:numPr>
          <w:ilvl w:val="0"/>
          <w:numId w:val="16"/>
        </w:numPr>
        <w:rPr>
          <w:lang w:val="en-US"/>
        </w:rPr>
      </w:pPr>
      <w:r w:rsidRPr="002170BC">
        <w:rPr>
          <w:lang w:val="en-US"/>
        </w:rPr>
        <w:t>What Kerberos Is and How it Works</w:t>
      </w:r>
    </w:p>
    <w:p w14:paraId="0373382D" w14:textId="77777777" w:rsidR="002170BC" w:rsidRPr="002170BC" w:rsidRDefault="002170BC" w:rsidP="002170BC">
      <w:pPr>
        <w:rPr>
          <w:lang w:val="en-US"/>
        </w:rPr>
      </w:pPr>
      <w:bookmarkStart w:id="0" w:name="_GoBack"/>
      <w:bookmarkEnd w:id="0"/>
      <w:r w:rsidRPr="002170BC">
        <w:rPr>
          <w:lang w:val="en-US"/>
        </w:rPr>
        <w:t>Cluster Maintenance</w:t>
      </w:r>
    </w:p>
    <w:p w14:paraId="763EB5BD" w14:textId="77777777" w:rsidR="002170BC" w:rsidRPr="002170BC" w:rsidRDefault="002170BC" w:rsidP="002170BC">
      <w:pPr>
        <w:numPr>
          <w:ilvl w:val="0"/>
          <w:numId w:val="18"/>
        </w:numPr>
        <w:rPr>
          <w:lang w:val="en-US"/>
        </w:rPr>
      </w:pPr>
      <w:r w:rsidRPr="002170BC">
        <w:rPr>
          <w:lang w:val="en-US"/>
        </w:rPr>
        <w:t>Checking HDFS Status</w:t>
      </w:r>
    </w:p>
    <w:p w14:paraId="5ECF17FB" w14:textId="77777777" w:rsidR="002170BC" w:rsidRPr="002170BC" w:rsidRDefault="002170BC" w:rsidP="002170BC">
      <w:pPr>
        <w:numPr>
          <w:ilvl w:val="0"/>
          <w:numId w:val="18"/>
        </w:numPr>
        <w:rPr>
          <w:lang w:val="en-US"/>
        </w:rPr>
      </w:pPr>
      <w:r w:rsidRPr="002170BC">
        <w:rPr>
          <w:lang w:val="en-US"/>
        </w:rPr>
        <w:t>Copying Data Between Clusters</w:t>
      </w:r>
    </w:p>
    <w:p w14:paraId="49D7EFFE" w14:textId="77777777" w:rsidR="002170BC" w:rsidRPr="002170BC" w:rsidRDefault="002170BC" w:rsidP="002170BC">
      <w:pPr>
        <w:numPr>
          <w:ilvl w:val="0"/>
          <w:numId w:val="18"/>
        </w:numPr>
        <w:rPr>
          <w:lang w:val="en-US"/>
        </w:rPr>
      </w:pPr>
      <w:r w:rsidRPr="002170BC">
        <w:rPr>
          <w:lang w:val="en-US"/>
        </w:rPr>
        <w:t>Adding and Removing Cluster Nodes</w:t>
      </w:r>
    </w:p>
    <w:p w14:paraId="7C1ECE1E" w14:textId="77777777" w:rsidR="002170BC" w:rsidRPr="002170BC" w:rsidRDefault="002170BC" w:rsidP="002170BC">
      <w:pPr>
        <w:numPr>
          <w:ilvl w:val="0"/>
          <w:numId w:val="18"/>
        </w:numPr>
        <w:rPr>
          <w:lang w:val="en-US"/>
        </w:rPr>
      </w:pPr>
      <w:r w:rsidRPr="002170BC">
        <w:rPr>
          <w:lang w:val="en-US"/>
        </w:rPr>
        <w:t>Rebalancing the Cluster</w:t>
      </w:r>
    </w:p>
    <w:p w14:paraId="44D655DA" w14:textId="77777777" w:rsidR="002170BC" w:rsidRPr="002170BC" w:rsidRDefault="002170BC" w:rsidP="002170BC">
      <w:pPr>
        <w:numPr>
          <w:ilvl w:val="0"/>
          <w:numId w:val="18"/>
        </w:numPr>
        <w:rPr>
          <w:lang w:val="en-US"/>
        </w:rPr>
      </w:pPr>
      <w:r w:rsidRPr="002170BC">
        <w:rPr>
          <w:lang w:val="en-US"/>
        </w:rPr>
        <w:t>Cluster Upgrading</w:t>
      </w:r>
    </w:p>
    <w:p w14:paraId="6DA856E5" w14:textId="77777777" w:rsidR="002170BC" w:rsidRPr="002170BC" w:rsidRDefault="002170BC" w:rsidP="002170BC">
      <w:pPr>
        <w:rPr>
          <w:lang w:val="en-US"/>
        </w:rPr>
      </w:pPr>
      <w:r w:rsidRPr="002170BC">
        <w:rPr>
          <w:lang w:val="en-US"/>
        </w:rPr>
        <w:t>Cluster Monitoring and Troubleshooting</w:t>
      </w:r>
    </w:p>
    <w:p w14:paraId="6E1A9310" w14:textId="77777777" w:rsidR="002170BC" w:rsidRPr="002170BC" w:rsidRDefault="002170BC" w:rsidP="002170BC">
      <w:pPr>
        <w:numPr>
          <w:ilvl w:val="0"/>
          <w:numId w:val="19"/>
        </w:numPr>
        <w:rPr>
          <w:lang w:val="en-US"/>
        </w:rPr>
      </w:pPr>
      <w:r w:rsidRPr="002170BC">
        <w:rPr>
          <w:lang w:val="en-US"/>
        </w:rPr>
        <w:t>General System Monitoring</w:t>
      </w:r>
    </w:p>
    <w:p w14:paraId="0C88C108" w14:textId="77777777" w:rsidR="002170BC" w:rsidRPr="002170BC" w:rsidRDefault="002170BC" w:rsidP="002170BC">
      <w:pPr>
        <w:numPr>
          <w:ilvl w:val="0"/>
          <w:numId w:val="19"/>
        </w:numPr>
        <w:rPr>
          <w:lang w:val="en-US"/>
        </w:rPr>
      </w:pPr>
      <w:r w:rsidRPr="002170BC">
        <w:rPr>
          <w:lang w:val="en-US"/>
        </w:rPr>
        <w:t>Monitoring Hadoop Clusters</w:t>
      </w:r>
    </w:p>
    <w:p w14:paraId="7561F8E4" w14:textId="77777777" w:rsidR="002170BC" w:rsidRPr="002170BC" w:rsidRDefault="002170BC" w:rsidP="002170BC">
      <w:pPr>
        <w:numPr>
          <w:ilvl w:val="0"/>
          <w:numId w:val="19"/>
        </w:numPr>
        <w:rPr>
          <w:lang w:val="en-US"/>
        </w:rPr>
      </w:pPr>
      <w:r w:rsidRPr="002170BC">
        <w:rPr>
          <w:lang w:val="en-US"/>
        </w:rPr>
        <w:t>Common Troubleshooting Hadoop Clusters</w:t>
      </w:r>
    </w:p>
    <w:p w14:paraId="4A962A61" w14:textId="77777777" w:rsidR="002170BC" w:rsidRPr="002170BC" w:rsidRDefault="002170BC" w:rsidP="002170BC">
      <w:pPr>
        <w:numPr>
          <w:ilvl w:val="0"/>
          <w:numId w:val="19"/>
        </w:numPr>
        <w:rPr>
          <w:lang w:val="en-US"/>
        </w:rPr>
      </w:pPr>
      <w:r w:rsidRPr="002170BC">
        <w:rPr>
          <w:lang w:val="en-US"/>
        </w:rPr>
        <w:t>Common Misconfigurations</w:t>
      </w:r>
    </w:p>
    <w:p w14:paraId="7DE4A646" w14:textId="77777777" w:rsidR="002170BC" w:rsidRPr="002170BC" w:rsidRDefault="002170BC" w:rsidP="002170BC">
      <w:pPr>
        <w:rPr>
          <w:lang w:val="en-US"/>
        </w:rPr>
      </w:pPr>
      <w:r w:rsidRPr="002170BC">
        <w:rPr>
          <w:lang w:val="en-US"/>
        </w:rPr>
        <w:t>Conclusion</w:t>
      </w:r>
    </w:p>
    <w:p w14:paraId="47CBBFDE" w14:textId="77777777" w:rsidR="00293BF6" w:rsidRDefault="00293BF6" w:rsidP="002170BC"/>
    <w:sectPr w:rsidR="00293BF6" w:rsidSect="00A06DEB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CB0E6D" w14:textId="77777777" w:rsidR="00FC3B76" w:rsidRDefault="00FC3B76">
      <w:r>
        <w:separator/>
      </w:r>
    </w:p>
    <w:p w14:paraId="5CF54D27" w14:textId="77777777" w:rsidR="00FC3B76" w:rsidRDefault="00FC3B76"/>
  </w:endnote>
  <w:endnote w:type="continuationSeparator" w:id="0">
    <w:p w14:paraId="43905C8D" w14:textId="77777777" w:rsidR="00FC3B76" w:rsidRDefault="00FC3B76">
      <w:r>
        <w:continuationSeparator/>
      </w:r>
    </w:p>
    <w:p w14:paraId="143B5BAD" w14:textId="77777777" w:rsidR="00FC3B76" w:rsidRDefault="00FC3B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1D9492" w14:textId="77777777" w:rsidR="00293BF6" w:rsidRDefault="00A06DE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277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FD50FF" w14:textId="77777777" w:rsidR="00FC3B76" w:rsidRDefault="00FC3B76">
      <w:r>
        <w:separator/>
      </w:r>
    </w:p>
    <w:p w14:paraId="64193C1F" w14:textId="77777777" w:rsidR="00FC3B76" w:rsidRDefault="00FC3B76"/>
  </w:footnote>
  <w:footnote w:type="continuationSeparator" w:id="0">
    <w:p w14:paraId="0B0DC052" w14:textId="77777777" w:rsidR="00FC3B76" w:rsidRDefault="00FC3B76">
      <w:r>
        <w:continuationSeparator/>
      </w:r>
    </w:p>
    <w:p w14:paraId="2997C8CE" w14:textId="77777777" w:rsidR="00FC3B76" w:rsidRDefault="00FC3B76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992C29"/>
    <w:multiLevelType w:val="multilevel"/>
    <w:tmpl w:val="A4C4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C124E2"/>
    <w:multiLevelType w:val="multilevel"/>
    <w:tmpl w:val="5374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8709C6"/>
    <w:multiLevelType w:val="multilevel"/>
    <w:tmpl w:val="20F8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C05FB5"/>
    <w:multiLevelType w:val="multilevel"/>
    <w:tmpl w:val="F372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125667"/>
    <w:multiLevelType w:val="multilevel"/>
    <w:tmpl w:val="E7B2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5A252E"/>
    <w:multiLevelType w:val="multilevel"/>
    <w:tmpl w:val="1D8C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E61453"/>
    <w:multiLevelType w:val="multilevel"/>
    <w:tmpl w:val="C1E8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252B71"/>
    <w:multiLevelType w:val="multilevel"/>
    <w:tmpl w:val="A872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34078F"/>
    <w:multiLevelType w:val="multilevel"/>
    <w:tmpl w:val="582E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5A0E3A"/>
    <w:multiLevelType w:val="multilevel"/>
    <w:tmpl w:val="E06A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DE7A20"/>
    <w:multiLevelType w:val="multilevel"/>
    <w:tmpl w:val="EDBA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5354FB"/>
    <w:multiLevelType w:val="multilevel"/>
    <w:tmpl w:val="EE92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282BDE"/>
    <w:multiLevelType w:val="multilevel"/>
    <w:tmpl w:val="2F62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0B16C6"/>
    <w:multiLevelType w:val="multilevel"/>
    <w:tmpl w:val="BDA6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E903DE"/>
    <w:multiLevelType w:val="multilevel"/>
    <w:tmpl w:val="FBA6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7"/>
  </w:num>
  <w:num w:numId="5">
    <w:abstractNumId w:val="9"/>
  </w:num>
  <w:num w:numId="6">
    <w:abstractNumId w:val="14"/>
  </w:num>
  <w:num w:numId="7">
    <w:abstractNumId w:val="2"/>
  </w:num>
  <w:num w:numId="8">
    <w:abstractNumId w:val="10"/>
  </w:num>
  <w:num w:numId="9">
    <w:abstractNumId w:val="13"/>
  </w:num>
  <w:num w:numId="10">
    <w:abstractNumId w:val="3"/>
  </w:num>
  <w:num w:numId="11">
    <w:abstractNumId w:val="15"/>
  </w:num>
  <w:num w:numId="12">
    <w:abstractNumId w:val="4"/>
  </w:num>
  <w:num w:numId="13">
    <w:abstractNumId w:val="8"/>
  </w:num>
  <w:num w:numId="14">
    <w:abstractNumId w:val="16"/>
  </w:num>
  <w:num w:numId="15">
    <w:abstractNumId w:val="5"/>
  </w:num>
  <w:num w:numId="16">
    <w:abstractNumId w:val="18"/>
  </w:num>
  <w:num w:numId="17">
    <w:abstractNumId w:val="12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0BC"/>
    <w:rsid w:val="000A2773"/>
    <w:rsid w:val="002170BC"/>
    <w:rsid w:val="00293BF6"/>
    <w:rsid w:val="00811398"/>
    <w:rsid w:val="00A06DEB"/>
    <w:rsid w:val="00F56760"/>
    <w:rsid w:val="00FC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50E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760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731C3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4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4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2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6863">
          <w:marLeft w:val="0"/>
          <w:marRight w:val="0"/>
          <w:marTop w:val="0"/>
          <w:marBottom w:val="0"/>
          <w:divBdr>
            <w:top w:val="dotted" w:sz="6" w:space="4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41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0133">
                  <w:marLeft w:val="0"/>
                  <w:marRight w:val="1440"/>
                  <w:marTop w:val="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7432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191758">
          <w:marLeft w:val="0"/>
          <w:marRight w:val="0"/>
          <w:marTop w:val="0"/>
          <w:marBottom w:val="0"/>
          <w:divBdr>
            <w:top w:val="dotted" w:sz="6" w:space="4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6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8677">
                  <w:marLeft w:val="0"/>
                  <w:marRight w:val="1440"/>
                  <w:marTop w:val="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0164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43943">
          <w:marLeft w:val="0"/>
          <w:marRight w:val="0"/>
          <w:marTop w:val="0"/>
          <w:marBottom w:val="0"/>
          <w:divBdr>
            <w:top w:val="dotted" w:sz="6" w:space="4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271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12979">
                  <w:marLeft w:val="0"/>
                  <w:marRight w:val="1440"/>
                  <w:marTop w:val="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336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61332">
          <w:marLeft w:val="0"/>
          <w:marRight w:val="0"/>
          <w:marTop w:val="0"/>
          <w:marBottom w:val="0"/>
          <w:divBdr>
            <w:top w:val="dotted" w:sz="6" w:space="4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99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8800">
                  <w:marLeft w:val="0"/>
                  <w:marRight w:val="1440"/>
                  <w:marTop w:val="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6766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49981">
          <w:marLeft w:val="0"/>
          <w:marRight w:val="0"/>
          <w:marTop w:val="0"/>
          <w:marBottom w:val="0"/>
          <w:divBdr>
            <w:top w:val="dotted" w:sz="6" w:space="4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30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43197">
                  <w:marLeft w:val="0"/>
                  <w:marRight w:val="1440"/>
                  <w:marTop w:val="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5703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FileNewLatinizedTemplatesMac.bundle/Take%20Notes.dotx" TargetMode="Externa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9</TotalTime>
  <Pages>4</Pages>
  <Words>548</Words>
  <Characters>3129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2015-12-28T07:23:00Z</dcterms:created>
  <dcterms:modified xsi:type="dcterms:W3CDTF">2016-03-22T11:21:00Z</dcterms:modified>
</cp:coreProperties>
</file>